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8A" w:rsidRDefault="00F968C2" w:rsidP="00E172C1">
      <w:pPr>
        <w:ind w:left="-1542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.75pt;height:795.75pt;mso-position-vertical:absolute">
            <v:imagedata r:id="rId4" o:title="Saros Spiral GMT (enhanced)"/>
          </v:shape>
        </w:pict>
      </w:r>
    </w:p>
    <w:sectPr w:rsidR="00A5228A" w:rsidSect="007A5129">
      <w:pgSz w:w="11906" w:h="16838" w:code="9"/>
      <w:pgMar w:top="1021" w:right="1440" w:bottom="1440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53"/>
    <w:rsid w:val="00043753"/>
    <w:rsid w:val="00046FD4"/>
    <w:rsid w:val="000545E7"/>
    <w:rsid w:val="00065DDA"/>
    <w:rsid w:val="0008316A"/>
    <w:rsid w:val="0009518A"/>
    <w:rsid w:val="000E7E09"/>
    <w:rsid w:val="001939E2"/>
    <w:rsid w:val="001D1F0C"/>
    <w:rsid w:val="00274574"/>
    <w:rsid w:val="002917F0"/>
    <w:rsid w:val="002B7D6C"/>
    <w:rsid w:val="002F5450"/>
    <w:rsid w:val="0030487D"/>
    <w:rsid w:val="003B2542"/>
    <w:rsid w:val="004C3E62"/>
    <w:rsid w:val="004C6DE7"/>
    <w:rsid w:val="004D56CB"/>
    <w:rsid w:val="00520DE2"/>
    <w:rsid w:val="005B296D"/>
    <w:rsid w:val="005D1275"/>
    <w:rsid w:val="006819DF"/>
    <w:rsid w:val="007A5129"/>
    <w:rsid w:val="007D45D3"/>
    <w:rsid w:val="0095069D"/>
    <w:rsid w:val="00955858"/>
    <w:rsid w:val="00970FC6"/>
    <w:rsid w:val="009A1E68"/>
    <w:rsid w:val="009E0884"/>
    <w:rsid w:val="00A20713"/>
    <w:rsid w:val="00A22307"/>
    <w:rsid w:val="00A5228A"/>
    <w:rsid w:val="00A6242A"/>
    <w:rsid w:val="00AD7575"/>
    <w:rsid w:val="00B05D5B"/>
    <w:rsid w:val="00B40CCD"/>
    <w:rsid w:val="00B42DAC"/>
    <w:rsid w:val="00B94318"/>
    <w:rsid w:val="00BA1AC7"/>
    <w:rsid w:val="00C04F00"/>
    <w:rsid w:val="00C347B5"/>
    <w:rsid w:val="00C73029"/>
    <w:rsid w:val="00C93CA3"/>
    <w:rsid w:val="00D4549E"/>
    <w:rsid w:val="00D57B72"/>
    <w:rsid w:val="00D64E30"/>
    <w:rsid w:val="00D96E57"/>
    <w:rsid w:val="00D978EA"/>
    <w:rsid w:val="00DF4C10"/>
    <w:rsid w:val="00E172C1"/>
    <w:rsid w:val="00E67C4B"/>
    <w:rsid w:val="00E76AF9"/>
    <w:rsid w:val="00EF77EB"/>
    <w:rsid w:val="00F05444"/>
    <w:rsid w:val="00F9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2B48F-6524-4511-8D15-84099065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C1472B9.dotm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RWWA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Turner</dc:creator>
  <cp:keywords/>
  <dc:description/>
  <cp:lastModifiedBy>Sean Turner</cp:lastModifiedBy>
  <cp:revision>5</cp:revision>
  <cp:lastPrinted>2018-04-13T05:13:00Z</cp:lastPrinted>
  <dcterms:created xsi:type="dcterms:W3CDTF">2018-03-22T06:31:00Z</dcterms:created>
  <dcterms:modified xsi:type="dcterms:W3CDTF">2018-04-13T05:16:00Z</dcterms:modified>
</cp:coreProperties>
</file>