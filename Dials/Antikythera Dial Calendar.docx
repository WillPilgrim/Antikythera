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8A" w:rsidRDefault="0098612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6.75pt;height:693.75pt">
            <v:imagedata r:id="rId4" o:title="Saros Calendar (enhanced)"/>
          </v:shape>
        </w:pict>
      </w:r>
      <w:bookmarkEnd w:id="0"/>
    </w:p>
    <w:sectPr w:rsidR="00A5228A" w:rsidSect="00113BE5">
      <w:pgSz w:w="11906" w:h="16838" w:code="9"/>
      <w:pgMar w:top="1814" w:right="0" w:bottom="0" w:left="3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C3"/>
    <w:rsid w:val="00046FD4"/>
    <w:rsid w:val="000545E7"/>
    <w:rsid w:val="00065DDA"/>
    <w:rsid w:val="0008316A"/>
    <w:rsid w:val="0009518A"/>
    <w:rsid w:val="000B5965"/>
    <w:rsid w:val="000E7E09"/>
    <w:rsid w:val="00113BE5"/>
    <w:rsid w:val="001939E2"/>
    <w:rsid w:val="001D1F0C"/>
    <w:rsid w:val="00274574"/>
    <w:rsid w:val="002917F0"/>
    <w:rsid w:val="002B7D6C"/>
    <w:rsid w:val="002F5450"/>
    <w:rsid w:val="0030487D"/>
    <w:rsid w:val="003B2542"/>
    <w:rsid w:val="00467FCD"/>
    <w:rsid w:val="004C3E62"/>
    <w:rsid w:val="004C6DE7"/>
    <w:rsid w:val="004D56CB"/>
    <w:rsid w:val="00520DE2"/>
    <w:rsid w:val="005B296D"/>
    <w:rsid w:val="005D1275"/>
    <w:rsid w:val="006819DF"/>
    <w:rsid w:val="0074213D"/>
    <w:rsid w:val="007D45D3"/>
    <w:rsid w:val="0095069D"/>
    <w:rsid w:val="00955858"/>
    <w:rsid w:val="00970FC6"/>
    <w:rsid w:val="0098612E"/>
    <w:rsid w:val="009A1E68"/>
    <w:rsid w:val="009E0884"/>
    <w:rsid w:val="00A20713"/>
    <w:rsid w:val="00A22307"/>
    <w:rsid w:val="00A5228A"/>
    <w:rsid w:val="00A6242A"/>
    <w:rsid w:val="00AD7575"/>
    <w:rsid w:val="00B40CCD"/>
    <w:rsid w:val="00B42DAC"/>
    <w:rsid w:val="00B94318"/>
    <w:rsid w:val="00BA1AC7"/>
    <w:rsid w:val="00C04F00"/>
    <w:rsid w:val="00C347B5"/>
    <w:rsid w:val="00C73029"/>
    <w:rsid w:val="00C93CA3"/>
    <w:rsid w:val="00CE6478"/>
    <w:rsid w:val="00D14FC3"/>
    <w:rsid w:val="00D4549E"/>
    <w:rsid w:val="00D57B72"/>
    <w:rsid w:val="00D64E30"/>
    <w:rsid w:val="00D96E57"/>
    <w:rsid w:val="00D978EA"/>
    <w:rsid w:val="00DF4C10"/>
    <w:rsid w:val="00E67C4B"/>
    <w:rsid w:val="00E76AF9"/>
    <w:rsid w:val="00EF77EB"/>
    <w:rsid w:val="00F0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CF5EA-60CE-4EBD-8BC2-0C9E4ADD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9887A6AC.dotm</Template>
  <TotalTime>254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RWWA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Turner</dc:creator>
  <cp:keywords/>
  <dc:description/>
  <cp:lastModifiedBy>Sean Turner</cp:lastModifiedBy>
  <cp:revision>6</cp:revision>
  <cp:lastPrinted>2018-04-13T05:20:00Z</cp:lastPrinted>
  <dcterms:created xsi:type="dcterms:W3CDTF">2018-03-23T01:19:00Z</dcterms:created>
  <dcterms:modified xsi:type="dcterms:W3CDTF">2018-04-13T05:34:00Z</dcterms:modified>
</cp:coreProperties>
</file>